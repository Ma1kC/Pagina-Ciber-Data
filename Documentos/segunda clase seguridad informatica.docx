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52253" w14:textId="7D68F36A" w:rsidR="007B2247" w:rsidRPr="007B2247" w:rsidRDefault="007B2247" w:rsidP="007B2247">
      <w:pPr>
        <w:spacing w:after="265" w:line="259" w:lineRule="auto"/>
        <w:ind w:left="7"/>
        <w:jc w:val="center"/>
        <w:rPr>
          <w:u w:val="single"/>
        </w:rPr>
      </w:pPr>
      <w:r w:rsidRPr="007B2247">
        <w:rPr>
          <w:b/>
          <w:sz w:val="27"/>
          <w:u w:val="single"/>
        </w:rPr>
        <w:t xml:space="preserve">Seguridad Informática </w:t>
      </w:r>
    </w:p>
    <w:p w14:paraId="07C2AEC9" w14:textId="54D0BACF" w:rsidR="007B2247" w:rsidRDefault="007B2247" w:rsidP="007B2247">
      <w:pPr>
        <w:spacing w:after="0" w:line="259" w:lineRule="auto"/>
        <w:ind w:left="-5"/>
      </w:pPr>
      <w:r>
        <w:rPr>
          <w:rFonts w:ascii="Calibri" w:eastAsia="Calibri" w:hAnsi="Calibri" w:cs="Calibri"/>
          <w:sz w:val="28"/>
        </w:rPr>
        <w:t>Año: 6to B</w:t>
      </w:r>
    </w:p>
    <w:p w14:paraId="52B80652" w14:textId="77777777" w:rsidR="007B2247" w:rsidRDefault="007B2247" w:rsidP="007B2247">
      <w:pPr>
        <w:spacing w:after="0" w:line="259" w:lineRule="auto"/>
        <w:ind w:left="-5"/>
      </w:pPr>
      <w:r>
        <w:rPr>
          <w:rFonts w:ascii="Calibri" w:eastAsia="Calibri" w:hAnsi="Calibri" w:cs="Calibri"/>
          <w:sz w:val="28"/>
        </w:rPr>
        <w:t xml:space="preserve">Docente: Laurito, Ernesto </w:t>
      </w:r>
    </w:p>
    <w:p w14:paraId="78D7658E" w14:textId="77777777" w:rsidR="007B2247" w:rsidRDefault="007B2247" w:rsidP="007B2247">
      <w:pPr>
        <w:spacing w:after="235" w:line="259" w:lineRule="auto"/>
        <w:ind w:left="-5"/>
      </w:pPr>
      <w:r>
        <w:rPr>
          <w:rFonts w:ascii="Calibri" w:eastAsia="Calibri" w:hAnsi="Calibri" w:cs="Calibri"/>
          <w:sz w:val="28"/>
        </w:rPr>
        <w:t xml:space="preserve">Actividad: responder y justificar la respuesta según consideres que está bien  </w:t>
      </w:r>
    </w:p>
    <w:p w14:paraId="7A5FFCC2" w14:textId="77777777" w:rsidR="007B2247" w:rsidRDefault="007B2247" w:rsidP="007B2247">
      <w:pPr>
        <w:pStyle w:val="Heading1"/>
        <w:ind w:left="-5"/>
      </w:pPr>
      <w:r>
        <w:t xml:space="preserve">Actividad 1: Protección de contraseñas </w:t>
      </w:r>
    </w:p>
    <w:p w14:paraId="4F708833" w14:textId="77777777" w:rsidR="007B2247" w:rsidRDefault="007B2247" w:rsidP="007B2247">
      <w:pPr>
        <w:spacing w:after="10"/>
        <w:ind w:left="35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¿Cuál de las siguientes prácticas es la más segura para proteger las contraseñas? </w:t>
      </w:r>
    </w:p>
    <w:p w14:paraId="75EA4BAE" w14:textId="77777777" w:rsidR="007B2247" w:rsidRDefault="007B2247" w:rsidP="007B2247">
      <w:pPr>
        <w:ind w:left="1090" w:right="40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A) Usar la misma contraseña en todas las cuentas para mayor comodidad.</w:t>
      </w:r>
    </w:p>
    <w:p w14:paraId="45B15E12" w14:textId="73288C54" w:rsidR="007B2247" w:rsidRPr="007B2247" w:rsidRDefault="007B2247" w:rsidP="007B2247">
      <w:pPr>
        <w:pStyle w:val="ListParagraph"/>
        <w:numPr>
          <w:ilvl w:val="0"/>
          <w:numId w:val="4"/>
        </w:numPr>
        <w:ind w:right="401"/>
        <w:rPr>
          <w:color w:val="00B050"/>
        </w:rPr>
      </w:pPr>
      <w:r>
        <w:t xml:space="preserve">B) Utilizar un administrador de contraseñas para generar y almacenar contraseñas fuertes. </w:t>
      </w:r>
      <w:r w:rsidRPr="007B2247">
        <w:rPr>
          <w:color w:val="00B050"/>
        </w:rPr>
        <w:t>X</w:t>
      </w:r>
    </w:p>
    <w:p w14:paraId="71713FFE" w14:textId="11C22354" w:rsidR="007B2247" w:rsidRPr="007B2247" w:rsidRDefault="007B2247" w:rsidP="007B2247">
      <w:pPr>
        <w:pStyle w:val="ListParagraph"/>
        <w:ind w:left="1450" w:right="401"/>
        <w:rPr>
          <w:color w:val="00B050"/>
        </w:rPr>
      </w:pPr>
      <w:r w:rsidRPr="007B2247">
        <w:rPr>
          <w:color w:val="00B050"/>
        </w:rPr>
        <w:t>JUST:</w:t>
      </w:r>
      <w:r>
        <w:rPr>
          <w:color w:val="00B050"/>
        </w:rPr>
        <w:t xml:space="preserve"> Es mas seguro para proteger debido a que las contraseñas fuertes contienen caracteres especiales</w:t>
      </w:r>
    </w:p>
    <w:p w14:paraId="3B4EF0F9" w14:textId="77777777" w:rsidR="007B2247" w:rsidRDefault="007B2247" w:rsidP="007B2247">
      <w:pPr>
        <w:pStyle w:val="ListParagraph"/>
        <w:ind w:left="1450" w:right="401"/>
      </w:pPr>
    </w:p>
    <w:p w14:paraId="2B25F1C2" w14:textId="64011F86" w:rsidR="007B2247" w:rsidRDefault="007B2247" w:rsidP="007B2247">
      <w:pPr>
        <w:ind w:left="1090" w:right="40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C) Escribir las contraseñas en una hoja de papel y guardarla en un lugar visible. </w:t>
      </w:r>
    </w:p>
    <w:p w14:paraId="69B86229" w14:textId="77777777" w:rsidR="007B2247" w:rsidRDefault="007B2247" w:rsidP="007B2247">
      <w:pPr>
        <w:pStyle w:val="Heading1"/>
        <w:ind w:left="-5"/>
      </w:pPr>
      <w:r>
        <w:t xml:space="preserve">Actividad 2: Phishing </w:t>
      </w:r>
    </w:p>
    <w:p w14:paraId="619AB20F" w14:textId="77777777" w:rsidR="007B2247" w:rsidRDefault="007B2247" w:rsidP="007B2247">
      <w:pPr>
        <w:spacing w:after="0"/>
        <w:ind w:left="705" w:hanging="36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¿Qué acción deberías tomar si recibes un correo electrónico sospechoso solicitando tu información personal? </w:t>
      </w:r>
    </w:p>
    <w:p w14:paraId="18D5A6EB" w14:textId="77777777" w:rsidR="007B2247" w:rsidRDefault="007B2247" w:rsidP="007B2247">
      <w:pPr>
        <w:ind w:left="1090" w:right="2259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A) Responder con los datos solicitados si parece urgente. </w:t>
      </w:r>
    </w:p>
    <w:p w14:paraId="30B52AF1" w14:textId="77777777" w:rsidR="007B2247" w:rsidRDefault="007B2247" w:rsidP="007B2247">
      <w:pPr>
        <w:ind w:left="1090" w:right="2259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B) Hacer clic en el enlace para verificar si el sitio web se ve confiable. </w:t>
      </w:r>
    </w:p>
    <w:p w14:paraId="06ADCA43" w14:textId="23712779" w:rsidR="007B2247" w:rsidRPr="007B2247" w:rsidRDefault="007B2247" w:rsidP="007B2247">
      <w:pPr>
        <w:pStyle w:val="ListParagraph"/>
        <w:numPr>
          <w:ilvl w:val="0"/>
          <w:numId w:val="4"/>
        </w:numPr>
        <w:ind w:right="2259"/>
        <w:rPr>
          <w:color w:val="00B050"/>
        </w:rPr>
      </w:pPr>
      <w:r>
        <w:t xml:space="preserve">C) No responder y reportar el correo como phishing. </w:t>
      </w:r>
      <w:r w:rsidRPr="007B2247">
        <w:rPr>
          <w:color w:val="00B050"/>
        </w:rPr>
        <w:t>X</w:t>
      </w:r>
    </w:p>
    <w:p w14:paraId="431BFACB" w14:textId="2EA72F6F" w:rsidR="007B2247" w:rsidRPr="007B2247" w:rsidRDefault="007B2247" w:rsidP="007B2247">
      <w:pPr>
        <w:ind w:left="1090" w:right="2259"/>
        <w:rPr>
          <w:color w:val="00B050"/>
        </w:rPr>
      </w:pPr>
      <w:r w:rsidRPr="007B2247">
        <w:rPr>
          <w:color w:val="00B050"/>
        </w:rPr>
        <w:t>JUST:</w:t>
      </w:r>
      <w:r>
        <w:rPr>
          <w:color w:val="00B050"/>
        </w:rPr>
        <w:t xml:space="preserve"> Al hacer esto no solo estas protegiendo tus datos </w:t>
      </w:r>
      <w:proofErr w:type="gramStart"/>
      <w:r>
        <w:rPr>
          <w:color w:val="00B050"/>
        </w:rPr>
        <w:t>personales</w:t>
      </w:r>
      <w:proofErr w:type="gramEnd"/>
      <w:r>
        <w:rPr>
          <w:color w:val="00B050"/>
        </w:rPr>
        <w:t xml:space="preserve"> sino que también te garantizas que no sigan mandando mensajes de ese estilo </w:t>
      </w:r>
    </w:p>
    <w:p w14:paraId="54351387" w14:textId="77777777" w:rsidR="007B2247" w:rsidRDefault="007B2247" w:rsidP="007B2247">
      <w:pPr>
        <w:pStyle w:val="Heading1"/>
        <w:ind w:left="-5"/>
      </w:pPr>
      <w:r>
        <w:t xml:space="preserve">Actividad 3: Cifrado de datos </w:t>
      </w:r>
    </w:p>
    <w:p w14:paraId="72620FDF" w14:textId="77777777" w:rsidR="007B2247" w:rsidRDefault="007B2247" w:rsidP="007B2247">
      <w:pPr>
        <w:ind w:left="1065" w:right="560" w:hanging="72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¿Qué método es el más seguro para proteger datos sensibles durante su transmisión en Internet? </w:t>
      </w:r>
    </w:p>
    <w:p w14:paraId="7EBC8CD2" w14:textId="77777777" w:rsidR="007B2247" w:rsidRDefault="007B2247" w:rsidP="007B2247">
      <w:pPr>
        <w:ind w:left="1065" w:right="560" w:hanging="72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A) Enviar la información sin cifrar si es urgente. </w:t>
      </w:r>
    </w:p>
    <w:p w14:paraId="3A0ABF26" w14:textId="6519C348" w:rsidR="007B2247" w:rsidRDefault="007B2247" w:rsidP="007B2247">
      <w:pPr>
        <w:ind w:left="1065" w:right="560" w:hanging="720"/>
      </w:pPr>
      <w:r>
        <w:rPr>
          <w:rFonts w:ascii="Courier New" w:eastAsia="Courier New" w:hAnsi="Courier New" w:cs="Courier New"/>
          <w:sz w:val="20"/>
        </w:rPr>
        <w:lastRenderedPageBreak/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B) Utilizar cifrado SSL/TLS para encriptar la comunicación. </w:t>
      </w:r>
      <w:r w:rsidR="004E01B7" w:rsidRPr="004E01B7">
        <w:rPr>
          <w:color w:val="00B050"/>
        </w:rPr>
        <w:t>X</w:t>
      </w:r>
    </w:p>
    <w:p w14:paraId="5682B47F" w14:textId="3AF85D22" w:rsidR="004E01B7" w:rsidRDefault="004E01B7" w:rsidP="007B2247">
      <w:pPr>
        <w:ind w:left="1065" w:right="560" w:hanging="720"/>
        <w:rPr>
          <w:color w:val="00B050"/>
        </w:rPr>
      </w:pPr>
      <w:r w:rsidRPr="007B2247">
        <w:rPr>
          <w:color w:val="00B050"/>
        </w:rPr>
        <w:t>JUST:</w:t>
      </w:r>
      <w:r>
        <w:rPr>
          <w:color w:val="00B050"/>
        </w:rPr>
        <w:t xml:space="preserve"> el utilizar un cifrado es importante debido a que hace que sea difícil para los hackers el descifrar tus datos</w:t>
      </w:r>
    </w:p>
    <w:p w14:paraId="133AFBCF" w14:textId="61A01CEE" w:rsidR="007B2247" w:rsidRDefault="007B2247" w:rsidP="007B2247">
      <w:pPr>
        <w:ind w:left="1065" w:right="560" w:hanging="72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C) Enviar los datos en un archivo comprimido sin cifrar. </w:t>
      </w:r>
    </w:p>
    <w:p w14:paraId="58DAFEE7" w14:textId="77777777" w:rsidR="007B2247" w:rsidRDefault="007B2247" w:rsidP="007B2247">
      <w:pPr>
        <w:pStyle w:val="Heading1"/>
        <w:ind w:left="-5"/>
      </w:pPr>
      <w:r>
        <w:t xml:space="preserve">Actividad 4: Actualizaciones de software </w:t>
      </w:r>
    </w:p>
    <w:p w14:paraId="6471C16D" w14:textId="77777777" w:rsidR="007B2247" w:rsidRDefault="007B2247" w:rsidP="007B2247">
      <w:pPr>
        <w:spacing w:after="10"/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¿Cuál es la razón principal para mantener el software actualizado? </w:t>
      </w:r>
    </w:p>
    <w:p w14:paraId="7B1666CF" w14:textId="77777777" w:rsidR="007B2247" w:rsidRDefault="007B2247" w:rsidP="007B2247">
      <w:pPr>
        <w:numPr>
          <w:ilvl w:val="0"/>
          <w:numId w:val="2"/>
        </w:numPr>
        <w:spacing w:after="10" w:line="249" w:lineRule="auto"/>
        <w:ind w:right="859" w:hanging="360"/>
      </w:pPr>
      <w:r>
        <w:t xml:space="preserve">A) Para obtener nuevas funcionalidades de inmediato. </w:t>
      </w:r>
    </w:p>
    <w:p w14:paraId="7F0C2A4B" w14:textId="10BF793C" w:rsidR="004E01B7" w:rsidRPr="004E01B7" w:rsidRDefault="007B2247" w:rsidP="007B2247">
      <w:pPr>
        <w:numPr>
          <w:ilvl w:val="0"/>
          <w:numId w:val="2"/>
        </w:numPr>
        <w:spacing w:after="311" w:line="249" w:lineRule="auto"/>
        <w:ind w:right="859" w:hanging="360"/>
      </w:pPr>
      <w:r>
        <w:t xml:space="preserve">B) Para proteger el sistema de vulnerabilidades de seguridad descubiertas. </w:t>
      </w:r>
      <w:r w:rsidR="004E01B7" w:rsidRPr="004E01B7">
        <w:rPr>
          <w:color w:val="00B050"/>
        </w:rPr>
        <w:t>X</w:t>
      </w:r>
    </w:p>
    <w:p w14:paraId="7240303D" w14:textId="03EEC201" w:rsidR="004E01B7" w:rsidRPr="004E01B7" w:rsidRDefault="004E01B7" w:rsidP="004E01B7">
      <w:pPr>
        <w:spacing w:after="311" w:line="249" w:lineRule="auto"/>
        <w:ind w:right="859"/>
        <w:rPr>
          <w:color w:val="00B050"/>
        </w:rPr>
      </w:pPr>
      <w:r w:rsidRPr="004E01B7">
        <w:rPr>
          <w:color w:val="00B050"/>
        </w:rPr>
        <w:t>JUST:</w:t>
      </w:r>
      <w:r>
        <w:rPr>
          <w:color w:val="00B050"/>
        </w:rPr>
        <w:t xml:space="preserve"> Al actualizar el software, se incluye una actualización a los sistemas de seguridad del sistema operativo</w:t>
      </w:r>
    </w:p>
    <w:p w14:paraId="257308D7" w14:textId="53E4793E" w:rsidR="007B2247" w:rsidRDefault="007B2247" w:rsidP="004E01B7">
      <w:pPr>
        <w:spacing w:after="311" w:line="249" w:lineRule="auto"/>
        <w:ind w:left="1080" w:right="859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C) Para evitar que el software se vuelva lento. </w:t>
      </w:r>
    </w:p>
    <w:p w14:paraId="4926DA79" w14:textId="77777777" w:rsidR="007B2247" w:rsidRDefault="007B2247" w:rsidP="007B2247">
      <w:pPr>
        <w:pStyle w:val="Heading1"/>
        <w:ind w:left="-5"/>
      </w:pPr>
      <w:r>
        <w:t xml:space="preserve">Actividad 5: Autenticación de dos factores (2FA) </w:t>
      </w:r>
    </w:p>
    <w:p w14:paraId="729840E6" w14:textId="77777777" w:rsidR="007B2247" w:rsidRDefault="007B2247" w:rsidP="007B2247">
      <w:pPr>
        <w:spacing w:after="10"/>
        <w:ind w:left="355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¿Cuál es el beneficio principal de activar la autenticación de dos factores (2FA)? </w:t>
      </w:r>
    </w:p>
    <w:p w14:paraId="7139CB37" w14:textId="77777777" w:rsidR="004E01B7" w:rsidRDefault="007B2247" w:rsidP="007B2247">
      <w:pPr>
        <w:numPr>
          <w:ilvl w:val="0"/>
          <w:numId w:val="3"/>
        </w:numPr>
        <w:spacing w:after="0" w:line="249" w:lineRule="auto"/>
        <w:ind w:right="111" w:hanging="360"/>
      </w:pPr>
      <w:r>
        <w:t xml:space="preserve">A) Permite acceder a las cuentas más rápido. </w:t>
      </w:r>
    </w:p>
    <w:p w14:paraId="55FEBBCD" w14:textId="440E6E1E" w:rsidR="007B2247" w:rsidRPr="004E01B7" w:rsidRDefault="007B2247" w:rsidP="004E01B7">
      <w:pPr>
        <w:pStyle w:val="ListParagraph"/>
        <w:numPr>
          <w:ilvl w:val="0"/>
          <w:numId w:val="4"/>
        </w:numPr>
        <w:spacing w:after="0" w:line="249" w:lineRule="auto"/>
        <w:ind w:right="111"/>
        <w:rPr>
          <w:color w:val="00B050"/>
        </w:rPr>
      </w:pPr>
      <w:r>
        <w:t xml:space="preserve">B) Agrega una capa adicional de seguridad, haciendo más difícil para atacantes acceder a la cuenta. </w:t>
      </w:r>
      <w:r w:rsidR="004E01B7" w:rsidRPr="004E01B7">
        <w:rPr>
          <w:color w:val="00B050"/>
        </w:rPr>
        <w:t>X</w:t>
      </w:r>
    </w:p>
    <w:p w14:paraId="11A6B8DB" w14:textId="371225E2" w:rsidR="004E01B7" w:rsidRPr="004E01B7" w:rsidRDefault="004E01B7" w:rsidP="004E01B7">
      <w:pPr>
        <w:spacing w:after="0" w:line="249" w:lineRule="auto"/>
        <w:ind w:right="111"/>
        <w:rPr>
          <w:color w:val="00B050"/>
        </w:rPr>
      </w:pPr>
      <w:r>
        <w:rPr>
          <w:color w:val="00B050"/>
        </w:rPr>
        <w:t xml:space="preserve">JUST: Haciendo esto es menos probable que tu cuenta sufra un ataque o robo de </w:t>
      </w:r>
      <w:proofErr w:type="spellStart"/>
      <w:r>
        <w:rPr>
          <w:color w:val="00B050"/>
        </w:rPr>
        <w:t>informacion</w:t>
      </w:r>
      <w:proofErr w:type="spellEnd"/>
    </w:p>
    <w:p w14:paraId="2877983E" w14:textId="77777777" w:rsidR="007B2247" w:rsidRDefault="007B2247" w:rsidP="007B2247">
      <w:pPr>
        <w:numPr>
          <w:ilvl w:val="0"/>
          <w:numId w:val="3"/>
        </w:numPr>
        <w:spacing w:after="311" w:line="249" w:lineRule="auto"/>
        <w:ind w:right="111" w:hanging="360"/>
      </w:pPr>
      <w:r>
        <w:t xml:space="preserve">C) Evita que los usuarios olviden sus contraseñas. </w:t>
      </w:r>
    </w:p>
    <w:p w14:paraId="0F18442A" w14:textId="77777777" w:rsidR="007B2247" w:rsidRDefault="007B2247" w:rsidP="007B2247">
      <w:pPr>
        <w:pStyle w:val="Heading1"/>
        <w:ind w:left="-5"/>
      </w:pPr>
      <w:r>
        <w:t xml:space="preserve">Actividad 6: Uso de redes públicas </w:t>
      </w:r>
    </w:p>
    <w:p w14:paraId="25E98DFC" w14:textId="77777777" w:rsidR="004E01B7" w:rsidRDefault="007B2247" w:rsidP="007B2247">
      <w:pPr>
        <w:ind w:left="1065" w:right="1257" w:hanging="720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¿Qué es lo más seguro hacer al utilizar una red </w:t>
      </w:r>
      <w:proofErr w:type="spellStart"/>
      <w:r>
        <w:t>Wi</w:t>
      </w:r>
      <w:proofErr w:type="spellEnd"/>
      <w:r>
        <w:t xml:space="preserve">-Fi pública para conectarte a Internet? </w:t>
      </w:r>
    </w:p>
    <w:p w14:paraId="44E305B6" w14:textId="77777777" w:rsidR="004E01B7" w:rsidRDefault="004E01B7" w:rsidP="007B2247">
      <w:pPr>
        <w:ind w:left="1065" w:right="1257" w:hanging="720"/>
      </w:pPr>
      <w:r>
        <w:t xml:space="preserve">    </w:t>
      </w:r>
      <w:r w:rsidR="007B2247">
        <w:rPr>
          <w:rFonts w:ascii="Courier New" w:eastAsia="Courier New" w:hAnsi="Courier New" w:cs="Courier New"/>
          <w:sz w:val="20"/>
        </w:rPr>
        <w:t>o</w:t>
      </w:r>
      <w:r w:rsidR="007B2247">
        <w:rPr>
          <w:rFonts w:ascii="Arial" w:eastAsia="Arial" w:hAnsi="Arial" w:cs="Arial"/>
          <w:sz w:val="20"/>
        </w:rPr>
        <w:t xml:space="preserve"> </w:t>
      </w:r>
      <w:r w:rsidR="007B2247">
        <w:rPr>
          <w:rFonts w:ascii="Arial" w:eastAsia="Arial" w:hAnsi="Arial" w:cs="Arial"/>
          <w:sz w:val="20"/>
        </w:rPr>
        <w:tab/>
      </w:r>
      <w:r w:rsidR="007B2247">
        <w:t>A) Iniciar sesión en todas tus cuentas sin preocuparte.</w:t>
      </w:r>
    </w:p>
    <w:p w14:paraId="3A5E9DF8" w14:textId="3CC4F6AE" w:rsidR="004E01B7" w:rsidRDefault="007B2247" w:rsidP="004E01B7">
      <w:pPr>
        <w:ind w:left="1065" w:right="1257" w:hanging="720"/>
        <w:rPr>
          <w:color w:val="00B050"/>
        </w:rPr>
      </w:pPr>
      <w:r>
        <w:t xml:space="preserve"> </w:t>
      </w:r>
      <w:r w:rsidR="004E01B7">
        <w:t xml:space="preserve">   </w:t>
      </w:r>
      <w:r w:rsidR="004E01B7"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B) Usar una VPN para cifrar tu conexión y proteger tus datos. </w:t>
      </w:r>
      <w:r w:rsidR="004E01B7" w:rsidRPr="004E01B7">
        <w:rPr>
          <w:color w:val="00B050"/>
        </w:rPr>
        <w:t xml:space="preserve"> X</w:t>
      </w:r>
    </w:p>
    <w:p w14:paraId="67EC372E" w14:textId="20A24A9C" w:rsidR="004E01B7" w:rsidRPr="004E01B7" w:rsidRDefault="004E01B7" w:rsidP="004E01B7">
      <w:pPr>
        <w:ind w:left="1065" w:right="1257" w:hanging="720"/>
        <w:rPr>
          <w:color w:val="00B050"/>
        </w:rPr>
      </w:pPr>
      <w:r>
        <w:rPr>
          <w:color w:val="00B050"/>
        </w:rPr>
        <w:t xml:space="preserve">JUST: El utilizar una </w:t>
      </w:r>
      <w:r w:rsidR="00C252F0">
        <w:rPr>
          <w:color w:val="00B050"/>
        </w:rPr>
        <w:t xml:space="preserve">l </w:t>
      </w:r>
      <w:r>
        <w:rPr>
          <w:color w:val="00B050"/>
        </w:rPr>
        <w:t xml:space="preserve">VPN le dificulta a los hackers el rastrear la ubicación </w:t>
      </w:r>
      <w:proofErr w:type="spellStart"/>
      <w:r>
        <w:rPr>
          <w:color w:val="00B050"/>
        </w:rPr>
        <w:t xml:space="preserve">de </w:t>
      </w:r>
      <w:r w:rsidR="00C252F0">
        <w:rPr>
          <w:color w:val="00B050"/>
        </w:rPr>
        <w:t>el</w:t>
      </w:r>
      <w:proofErr w:type="spellEnd"/>
      <w:r w:rsidR="00C252F0">
        <w:rPr>
          <w:color w:val="00B050"/>
        </w:rPr>
        <w:t xml:space="preserve"> dispositivo</w:t>
      </w:r>
    </w:p>
    <w:p w14:paraId="30FBB73B" w14:textId="73586723" w:rsidR="007B2247" w:rsidRDefault="004E01B7" w:rsidP="007B2247">
      <w:pPr>
        <w:ind w:left="1065" w:right="1257" w:hanging="720"/>
      </w:pPr>
      <w:r>
        <w:rPr>
          <w:rFonts w:ascii="Courier New" w:eastAsia="Courier New" w:hAnsi="Courier New" w:cs="Courier New"/>
          <w:sz w:val="20"/>
        </w:rPr>
        <w:t xml:space="preserve">   </w:t>
      </w:r>
      <w:r w:rsidR="007B2247">
        <w:rPr>
          <w:rFonts w:ascii="Courier New" w:eastAsia="Courier New" w:hAnsi="Courier New" w:cs="Courier New"/>
          <w:sz w:val="20"/>
        </w:rPr>
        <w:t>o</w:t>
      </w:r>
      <w:r w:rsidR="007B2247">
        <w:rPr>
          <w:rFonts w:ascii="Arial" w:eastAsia="Arial" w:hAnsi="Arial" w:cs="Arial"/>
          <w:sz w:val="20"/>
        </w:rPr>
        <w:t xml:space="preserve"> </w:t>
      </w:r>
      <w:r w:rsidR="007B2247">
        <w:t xml:space="preserve">C) Desactivar el firewall ya que puede interferir con la conexión. </w:t>
      </w:r>
    </w:p>
    <w:p w14:paraId="43B12036" w14:textId="77777777" w:rsidR="007B2247" w:rsidRDefault="007B2247" w:rsidP="007B2247">
      <w:pPr>
        <w:pStyle w:val="Heading1"/>
        <w:ind w:left="-5"/>
      </w:pPr>
      <w:r>
        <w:lastRenderedPageBreak/>
        <w:t xml:space="preserve">Actividad 7: Manejo de </w:t>
      </w:r>
      <w:proofErr w:type="gramStart"/>
      <w:r>
        <w:t>malware</w:t>
      </w:r>
      <w:proofErr w:type="gramEnd"/>
      <w:r>
        <w:t xml:space="preserve"> </w:t>
      </w:r>
    </w:p>
    <w:p w14:paraId="7D2D7FEB" w14:textId="77777777" w:rsidR="007B2247" w:rsidRDefault="007B2247" w:rsidP="007B2247">
      <w:pPr>
        <w:spacing w:after="0"/>
        <w:ind w:left="705" w:hanging="360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Si tu computadora muestra comportamientos inusuales como lentitud o pop-ups inesperados, ¿cuál es </w:t>
      </w:r>
      <w:proofErr w:type="gramStart"/>
      <w:r>
        <w:t>la mejor acción a tomar</w:t>
      </w:r>
      <w:proofErr w:type="gramEnd"/>
      <w:r>
        <w:t xml:space="preserve">? </w:t>
      </w:r>
    </w:p>
    <w:p w14:paraId="7A504929" w14:textId="77777777" w:rsidR="00C252F0" w:rsidRDefault="007B2247" w:rsidP="007B2247">
      <w:pPr>
        <w:spacing w:after="267"/>
        <w:ind w:left="1090" w:right="168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A) Ignorar los síntomas si no afectan demasiado el uso. </w:t>
      </w:r>
    </w:p>
    <w:p w14:paraId="0D40A08A" w14:textId="2E343850" w:rsidR="00C252F0" w:rsidRPr="00C252F0" w:rsidRDefault="007B2247" w:rsidP="00C252F0">
      <w:pPr>
        <w:pStyle w:val="ListParagraph"/>
        <w:numPr>
          <w:ilvl w:val="0"/>
          <w:numId w:val="4"/>
        </w:numPr>
        <w:spacing w:after="267"/>
        <w:ind w:right="168"/>
      </w:pPr>
      <w:r>
        <w:t xml:space="preserve">B) Descargar e instalar un antivirus confiable para escanear el sistema en busca de </w:t>
      </w:r>
      <w:proofErr w:type="gramStart"/>
      <w:r>
        <w:t>malware</w:t>
      </w:r>
      <w:proofErr w:type="gramEnd"/>
      <w:r>
        <w:t>.</w:t>
      </w:r>
      <w:r w:rsidR="00C252F0">
        <w:t xml:space="preserve"> </w:t>
      </w:r>
      <w:r w:rsidR="00C252F0" w:rsidRPr="00C252F0">
        <w:rPr>
          <w:color w:val="00B050"/>
        </w:rPr>
        <w:t>X</w:t>
      </w:r>
    </w:p>
    <w:p w14:paraId="3E377244" w14:textId="1959C270" w:rsidR="00C252F0" w:rsidRPr="00C252F0" w:rsidRDefault="00C252F0" w:rsidP="00C252F0">
      <w:pPr>
        <w:spacing w:after="267"/>
        <w:ind w:right="168"/>
        <w:rPr>
          <w:color w:val="00B050"/>
        </w:rPr>
      </w:pPr>
      <w:r w:rsidRPr="00C252F0">
        <w:rPr>
          <w:color w:val="00B050"/>
        </w:rPr>
        <w:t>JUST:</w:t>
      </w:r>
      <w:r>
        <w:rPr>
          <w:color w:val="00B050"/>
        </w:rPr>
        <w:t xml:space="preserve"> Es la mejor opción que podrías tomar debido a que te asegura a la vez que no tengas ningún virus</w:t>
      </w:r>
    </w:p>
    <w:p w14:paraId="55916570" w14:textId="3D5C76FC" w:rsidR="007B2247" w:rsidRDefault="007B2247" w:rsidP="00C252F0">
      <w:pPr>
        <w:spacing w:after="267"/>
        <w:ind w:left="1090" w:right="168"/>
      </w:pPr>
      <w:r w:rsidRPr="00C252F0">
        <w:rPr>
          <w:rFonts w:ascii="Arial" w:eastAsia="Arial" w:hAnsi="Arial" w:cs="Arial"/>
          <w:sz w:val="20"/>
        </w:rPr>
        <w:t xml:space="preserve"> </w:t>
      </w:r>
      <w:r w:rsidRPr="00C252F0">
        <w:rPr>
          <w:rFonts w:ascii="Arial" w:eastAsia="Arial" w:hAnsi="Arial" w:cs="Arial"/>
          <w:sz w:val="20"/>
        </w:rPr>
        <w:tab/>
      </w:r>
      <w:r>
        <w:t xml:space="preserve">C) Desinstalar algunos programas al azar para ver si se soluciona el problema. </w:t>
      </w:r>
    </w:p>
    <w:p w14:paraId="438D3B9E" w14:textId="45ED5852" w:rsidR="000D5034" w:rsidRPr="007B2247" w:rsidRDefault="000D5034" w:rsidP="003621A1">
      <w:pPr>
        <w:rPr>
          <w:b/>
          <w:bCs/>
          <w:sz w:val="28"/>
          <w:szCs w:val="24"/>
          <w:u w:val="single"/>
        </w:rPr>
      </w:pPr>
    </w:p>
    <w:sectPr w:rsidR="000D5034" w:rsidRPr="007B2247" w:rsidSect="00AB25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851" w:bottom="1418" w:left="85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7ADDC" w14:textId="77777777" w:rsidR="005F5993" w:rsidRDefault="005F5993" w:rsidP="00AB2560">
      <w:pPr>
        <w:spacing w:after="0" w:line="240" w:lineRule="auto"/>
      </w:pPr>
      <w:r>
        <w:separator/>
      </w:r>
    </w:p>
  </w:endnote>
  <w:endnote w:type="continuationSeparator" w:id="0">
    <w:p w14:paraId="54F7E872" w14:textId="77777777" w:rsidR="005F5993" w:rsidRDefault="005F5993" w:rsidP="00AB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C5EAB" w14:textId="77777777" w:rsidR="008955CE" w:rsidRDefault="00895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14704" w14:textId="77777777" w:rsidR="00AB2560" w:rsidRDefault="00AB2560" w:rsidP="00AB2560">
    <w:pPr>
      <w:pStyle w:val="Footer"/>
    </w:pPr>
  </w:p>
  <w:p w14:paraId="4CAE318E" w14:textId="571F603B" w:rsidR="00376D7E" w:rsidRDefault="00710E20" w:rsidP="00AB2560">
    <w:pPr>
      <w:pStyle w:val="Footer"/>
    </w:pPr>
    <w:r>
      <w:t>Estudiante</w:t>
    </w:r>
    <w:r w:rsidR="00AB2560">
      <w:t xml:space="preserve">: </w:t>
    </w:r>
    <w:r w:rsidR="002F00B4">
      <w:t>Joaquín</w:t>
    </w:r>
    <w:r w:rsidR="00897080">
      <w:t xml:space="preserve"> </w:t>
    </w:r>
    <w:r w:rsidR="007B2247">
      <w:t>Ferreira, Eric Roth</w:t>
    </w:r>
  </w:p>
  <w:p w14:paraId="51AFEAE7" w14:textId="3D2A6555" w:rsidR="00AB2560" w:rsidRDefault="00710E20" w:rsidP="00AB2560">
    <w:pPr>
      <w:pStyle w:val="Footer"/>
    </w:pPr>
    <w:r>
      <w:t>Curso</w:t>
    </w:r>
    <w:r w:rsidR="00026EC0">
      <w:t>: 6</w:t>
    </w:r>
    <w:r w:rsidR="004F0483">
      <w:t>ºB Grupo</w:t>
    </w:r>
    <w:r w:rsidR="00026EC0">
      <w:t>: 6</w:t>
    </w:r>
    <w:r w:rsidR="002379B2">
      <w:t>03</w:t>
    </w:r>
    <w:r w:rsidR="007B2247">
      <w:t>/604</w:t>
    </w:r>
    <w:r w:rsidR="002F00B4">
      <w:t xml:space="preserve"> Materia/taller: </w:t>
    </w:r>
    <w:r w:rsidR="007B2247">
      <w:t xml:space="preserve">Seguridad </w:t>
    </w:r>
    <w:r w:rsidR="008955CE">
      <w:t>informática</w:t>
    </w:r>
  </w:p>
  <w:p w14:paraId="64D38359" w14:textId="77777777" w:rsidR="00AB2560" w:rsidRDefault="00AB2560">
    <w:pPr>
      <w:pStyle w:val="Footer"/>
    </w:pPr>
  </w:p>
  <w:p w14:paraId="2162C899" w14:textId="77777777" w:rsidR="00AB2560" w:rsidRDefault="00AB25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69C61" w14:textId="77777777" w:rsidR="008955CE" w:rsidRDefault="00895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C7C6F" w14:textId="77777777" w:rsidR="005F5993" w:rsidRDefault="005F5993" w:rsidP="00AB2560">
      <w:pPr>
        <w:spacing w:after="0" w:line="240" w:lineRule="auto"/>
      </w:pPr>
      <w:r>
        <w:separator/>
      </w:r>
    </w:p>
  </w:footnote>
  <w:footnote w:type="continuationSeparator" w:id="0">
    <w:p w14:paraId="554231EF" w14:textId="77777777" w:rsidR="005F5993" w:rsidRDefault="005F5993" w:rsidP="00AB2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E67DF" w14:textId="77777777" w:rsidR="008955CE" w:rsidRDefault="00895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7C162" w14:textId="77777777" w:rsidR="00AB2560" w:rsidRDefault="00AB2560" w:rsidP="00AB2560">
    <w:pPr>
      <w:pStyle w:val="Header"/>
      <w:tabs>
        <w:tab w:val="clear" w:pos="8504"/>
        <w:tab w:val="right" w:pos="9923"/>
      </w:tabs>
      <w:ind w:left="-709"/>
    </w:pPr>
    <w:r w:rsidRPr="00AB2560">
      <w:rPr>
        <w:noProof/>
        <w:lang w:val="es-AR" w:eastAsia="es-AR"/>
      </w:rPr>
      <w:drawing>
        <wp:inline distT="0" distB="0" distL="0" distR="0" wp14:anchorId="46AAED8E" wp14:editId="26683542">
          <wp:extent cx="7373602" cy="1190746"/>
          <wp:effectExtent l="1905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3602" cy="1190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5A5D4" w14:textId="77777777" w:rsidR="008955CE" w:rsidRDefault="00895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74E4D"/>
    <w:multiLevelType w:val="hybridMultilevel"/>
    <w:tmpl w:val="558C58CA"/>
    <w:lvl w:ilvl="0" w:tplc="E7F2B1E6">
      <w:numFmt w:val="bullet"/>
      <w:lvlText w:val=""/>
      <w:lvlJc w:val="left"/>
      <w:pPr>
        <w:ind w:left="1450" w:hanging="360"/>
      </w:pPr>
      <w:rPr>
        <w:rFonts w:ascii="Symbol" w:eastAsia="Courier New" w:hAnsi="Symbol" w:cs="Courier New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" w15:restartNumberingAfterBreak="0">
    <w:nsid w:val="657346C6"/>
    <w:multiLevelType w:val="hybridMultilevel"/>
    <w:tmpl w:val="2D0C962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E32D4"/>
    <w:multiLevelType w:val="hybridMultilevel"/>
    <w:tmpl w:val="44889126"/>
    <w:lvl w:ilvl="0" w:tplc="F53218F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C401E8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841D80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BEE69A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BE80B6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DCF746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66C8DC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2AD500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5E8E1A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F03B39"/>
    <w:multiLevelType w:val="hybridMultilevel"/>
    <w:tmpl w:val="924CF6F2"/>
    <w:lvl w:ilvl="0" w:tplc="33664D5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054EC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D4F8C0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FE2250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06DE5E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BABE62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2E0DE4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1EDF9E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3C3C90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0726983">
    <w:abstractNumId w:val="1"/>
  </w:num>
  <w:num w:numId="2" w16cid:durableId="2056849001">
    <w:abstractNumId w:val="3"/>
  </w:num>
  <w:num w:numId="3" w16cid:durableId="923337294">
    <w:abstractNumId w:val="2"/>
  </w:num>
  <w:num w:numId="4" w16cid:durableId="74206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C0A"/>
    <w:rsid w:val="00026EC0"/>
    <w:rsid w:val="000327A9"/>
    <w:rsid w:val="000D5034"/>
    <w:rsid w:val="000F3B7E"/>
    <w:rsid w:val="00120842"/>
    <w:rsid w:val="00123DED"/>
    <w:rsid w:val="001470A4"/>
    <w:rsid w:val="002052B3"/>
    <w:rsid w:val="00233308"/>
    <w:rsid w:val="002379B2"/>
    <w:rsid w:val="002B6C04"/>
    <w:rsid w:val="002F00B4"/>
    <w:rsid w:val="003621A1"/>
    <w:rsid w:val="003769C7"/>
    <w:rsid w:val="00376D7E"/>
    <w:rsid w:val="003B3655"/>
    <w:rsid w:val="003D4663"/>
    <w:rsid w:val="004E01B7"/>
    <w:rsid w:val="004E10F2"/>
    <w:rsid w:val="004F0483"/>
    <w:rsid w:val="005F5993"/>
    <w:rsid w:val="00612412"/>
    <w:rsid w:val="006261DA"/>
    <w:rsid w:val="00672719"/>
    <w:rsid w:val="00710E20"/>
    <w:rsid w:val="007A5445"/>
    <w:rsid w:val="007B2247"/>
    <w:rsid w:val="007E40FC"/>
    <w:rsid w:val="00822C12"/>
    <w:rsid w:val="0082517C"/>
    <w:rsid w:val="00854AD8"/>
    <w:rsid w:val="00874C0A"/>
    <w:rsid w:val="00875DAF"/>
    <w:rsid w:val="008955CE"/>
    <w:rsid w:val="00897080"/>
    <w:rsid w:val="008B7E5A"/>
    <w:rsid w:val="008F7809"/>
    <w:rsid w:val="009A0174"/>
    <w:rsid w:val="009A7471"/>
    <w:rsid w:val="009B7D3E"/>
    <w:rsid w:val="00A1480C"/>
    <w:rsid w:val="00AA38BD"/>
    <w:rsid w:val="00AB2560"/>
    <w:rsid w:val="00B25642"/>
    <w:rsid w:val="00B42AD0"/>
    <w:rsid w:val="00B7592E"/>
    <w:rsid w:val="00C07686"/>
    <w:rsid w:val="00C252F0"/>
    <w:rsid w:val="00C75CDC"/>
    <w:rsid w:val="00C959B3"/>
    <w:rsid w:val="00CB73B2"/>
    <w:rsid w:val="00CB7EB5"/>
    <w:rsid w:val="00CF4D64"/>
    <w:rsid w:val="00D75A0F"/>
    <w:rsid w:val="00DB4C1F"/>
    <w:rsid w:val="00DE7CA8"/>
    <w:rsid w:val="00DF6388"/>
    <w:rsid w:val="00E573EA"/>
    <w:rsid w:val="00E861C7"/>
    <w:rsid w:val="00ED683A"/>
    <w:rsid w:val="00EE3FA2"/>
    <w:rsid w:val="00EE7511"/>
    <w:rsid w:val="00F3468A"/>
    <w:rsid w:val="00FE1E1B"/>
    <w:rsid w:val="00FE5D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5AFF"/>
  <w15:docId w15:val="{9C365C3A-F443-409D-B47D-FC13582E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nsolas" w:eastAsiaTheme="minorEastAsia" w:hAnsi="Consolas" w:cstheme="minorBidi"/>
        <w:sz w:val="24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FC"/>
  </w:style>
  <w:style w:type="paragraph" w:styleId="Heading1">
    <w:name w:val="heading 1"/>
    <w:next w:val="Normal"/>
    <w:link w:val="Heading1Char"/>
    <w:uiPriority w:val="9"/>
    <w:unhideWhenUsed/>
    <w:qFormat/>
    <w:rsid w:val="007B2247"/>
    <w:pPr>
      <w:keepNext/>
      <w:keepLines/>
      <w:spacing w:after="220" w:line="259" w:lineRule="auto"/>
      <w:ind w:left="17" w:hanging="10"/>
      <w:outlineLvl w:val="0"/>
    </w:pPr>
    <w:rPr>
      <w:rFonts w:ascii="Times New Roman" w:eastAsia="Times New Roman" w:hAnsi="Times New Roman" w:cs="Times New Roman"/>
      <w:b/>
      <w:color w:val="000000"/>
      <w:sz w:val="27"/>
      <w:lang w:val="es-AR"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60"/>
  </w:style>
  <w:style w:type="paragraph" w:styleId="Footer">
    <w:name w:val="footer"/>
    <w:basedOn w:val="Normal"/>
    <w:link w:val="FooterChar"/>
    <w:uiPriority w:val="99"/>
    <w:unhideWhenUsed/>
    <w:rsid w:val="00AB2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60"/>
  </w:style>
  <w:style w:type="paragraph" w:styleId="BalloonText">
    <w:name w:val="Balloon Text"/>
    <w:basedOn w:val="Normal"/>
    <w:link w:val="BalloonTextChar"/>
    <w:uiPriority w:val="99"/>
    <w:semiHidden/>
    <w:unhideWhenUsed/>
    <w:rsid w:val="00AB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5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7E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7E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247"/>
    <w:rPr>
      <w:rFonts w:ascii="Times New Roman" w:eastAsia="Times New Roman" w:hAnsi="Times New Roman" w:cs="Times New Roman"/>
      <w:b/>
      <w:color w:val="000000"/>
      <w:sz w:val="27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Reichert\Desktop\Escuela\Plantilla%20Trabajos%20Practicos%20202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Trabajos Practicos 2022</Template>
  <TotalTime>26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http://www.centor.mx.gd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Joaquín Ferreira</cp:lastModifiedBy>
  <cp:revision>4</cp:revision>
  <dcterms:created xsi:type="dcterms:W3CDTF">2025-03-31T22:14:00Z</dcterms:created>
  <dcterms:modified xsi:type="dcterms:W3CDTF">2025-03-31T23:01:00Z</dcterms:modified>
</cp:coreProperties>
</file>